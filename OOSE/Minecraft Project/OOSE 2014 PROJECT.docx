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567" w:rsidRDefault="007609BD">
      <w:r>
        <w:t xml:space="preserve">OOSE 2014 PROJECT - </w:t>
      </w:r>
    </w:p>
    <w:p w:rsidR="007609BD" w:rsidRPr="007609BD" w:rsidRDefault="007609BD" w:rsidP="007609BD">
      <w:pPr>
        <w:spacing w:before="100" w:beforeAutospacing="1" w:after="100" w:afterAutospacing="1" w:line="240" w:lineRule="auto"/>
        <w:rPr>
          <w:sz w:val="24"/>
          <w:szCs w:val="24"/>
        </w:rPr>
      </w:pPr>
      <w:r w:rsidRPr="007609BD">
        <w:rPr>
          <w:sz w:val="24"/>
          <w:szCs w:val="24"/>
        </w:rPr>
        <w:t>Development of a computer system for a Minecraft Game System.</w:t>
      </w:r>
    </w:p>
    <w:p w:rsidR="007609BD" w:rsidRDefault="007609BD"/>
    <w:p w:rsidR="007609BD" w:rsidRDefault="007609BD" w:rsidP="007609BD">
      <w:pPr>
        <w:spacing w:after="80" w:line="240" w:lineRule="auto"/>
        <w:rPr>
          <w:rFonts w:cs="Arial"/>
          <w:szCs w:val="24"/>
        </w:rPr>
      </w:pPr>
      <w:r>
        <w:rPr>
          <w:rFonts w:cs="Arial"/>
          <w:szCs w:val="24"/>
        </w:rPr>
        <w:t>QUESTION1:</w:t>
      </w:r>
    </w:p>
    <w:p w:rsidR="007609BD" w:rsidRPr="007609BD" w:rsidRDefault="007609BD" w:rsidP="007609BD">
      <w:pPr>
        <w:spacing w:after="80" w:line="240" w:lineRule="auto"/>
        <w:rPr>
          <w:rFonts w:cs="Arial"/>
          <w:szCs w:val="24"/>
        </w:rPr>
      </w:pPr>
      <w:r w:rsidRPr="007609BD">
        <w:rPr>
          <w:rFonts w:cs="Arial"/>
          <w:szCs w:val="24"/>
        </w:rPr>
        <w:t>Identify the actors</w:t>
      </w:r>
    </w:p>
    <w:p w:rsidR="007609BD" w:rsidRDefault="007609BD" w:rsidP="007609BD">
      <w:pPr>
        <w:spacing w:after="80" w:line="240" w:lineRule="auto"/>
        <w:rPr>
          <w:rFonts w:cs="Arial"/>
          <w:b/>
          <w:szCs w:val="24"/>
        </w:rPr>
      </w:pPr>
    </w:p>
    <w:p w:rsidR="007609BD" w:rsidRPr="007609BD" w:rsidRDefault="007609BD" w:rsidP="007609BD">
      <w:pPr>
        <w:spacing w:after="80" w:line="240" w:lineRule="auto"/>
        <w:rPr>
          <w:rFonts w:cs="Arial"/>
          <w:szCs w:val="24"/>
        </w:rPr>
      </w:pPr>
      <w:r w:rsidRPr="007609BD">
        <w:rPr>
          <w:rFonts w:cs="Arial"/>
          <w:szCs w:val="24"/>
        </w:rPr>
        <w:t>ANSWER1:</w:t>
      </w:r>
    </w:p>
    <w:p w:rsidR="007609BD" w:rsidRDefault="007609BD" w:rsidP="007609BD">
      <w:pPr>
        <w:spacing w:after="80" w:line="240" w:lineRule="auto"/>
        <w:rPr>
          <w:rFonts w:cs="Arial"/>
          <w:szCs w:val="24"/>
        </w:rPr>
      </w:pPr>
      <w:r w:rsidRPr="007609BD">
        <w:rPr>
          <w:rFonts w:cs="Arial"/>
          <w:szCs w:val="24"/>
        </w:rPr>
        <w:t>T</w:t>
      </w:r>
      <w:r>
        <w:rPr>
          <w:rFonts w:cs="Arial"/>
          <w:szCs w:val="24"/>
        </w:rPr>
        <w:t xml:space="preserve">he actors are </w:t>
      </w:r>
      <w:r w:rsidR="007029DD">
        <w:rPr>
          <w:rFonts w:cs="Arial"/>
          <w:szCs w:val="24"/>
        </w:rPr>
        <w:t>children of 5 years or older</w:t>
      </w:r>
    </w:p>
    <w:p w:rsidR="000D07E9" w:rsidRDefault="000D07E9" w:rsidP="007609BD">
      <w:pPr>
        <w:spacing w:after="80" w:line="240" w:lineRule="auto"/>
        <w:rPr>
          <w:rFonts w:cs="Arial"/>
          <w:szCs w:val="24"/>
        </w:rPr>
      </w:pPr>
    </w:p>
    <w:p w:rsidR="000D07E9" w:rsidRDefault="000D07E9" w:rsidP="000D07E9">
      <w:pPr>
        <w:spacing w:after="80" w:line="240" w:lineRule="auto"/>
        <w:rPr>
          <w:rFonts w:cs="Arial"/>
          <w:szCs w:val="24"/>
        </w:rPr>
      </w:pPr>
      <w:r>
        <w:rPr>
          <w:rFonts w:cs="Arial"/>
          <w:szCs w:val="24"/>
        </w:rPr>
        <w:t>QUESTION2</w:t>
      </w:r>
      <w:r>
        <w:rPr>
          <w:rFonts w:cs="Arial"/>
          <w:szCs w:val="24"/>
        </w:rPr>
        <w:t>:</w:t>
      </w:r>
    </w:p>
    <w:p w:rsidR="000D07E9" w:rsidRPr="007609BD" w:rsidRDefault="000D07E9" w:rsidP="000D07E9">
      <w:pPr>
        <w:spacing w:after="80" w:line="240" w:lineRule="auto"/>
        <w:rPr>
          <w:rFonts w:cs="Arial"/>
          <w:szCs w:val="24"/>
        </w:rPr>
      </w:pPr>
      <w:r>
        <w:rPr>
          <w:rFonts w:cs="Arial"/>
          <w:szCs w:val="24"/>
        </w:rPr>
        <w:t>Construct a Use Case Model</w:t>
      </w:r>
    </w:p>
    <w:p w:rsidR="000D07E9" w:rsidRDefault="000D07E9" w:rsidP="000D07E9">
      <w:pPr>
        <w:spacing w:after="80" w:line="240" w:lineRule="auto"/>
        <w:rPr>
          <w:rFonts w:cs="Arial"/>
          <w:b/>
          <w:szCs w:val="24"/>
        </w:rPr>
      </w:pPr>
    </w:p>
    <w:p w:rsidR="000D07E9" w:rsidRPr="007609BD" w:rsidRDefault="000D07E9" w:rsidP="000D07E9">
      <w:pPr>
        <w:spacing w:after="80" w:line="240" w:lineRule="auto"/>
        <w:rPr>
          <w:rFonts w:cs="Arial"/>
          <w:szCs w:val="24"/>
        </w:rPr>
      </w:pPr>
      <w:r>
        <w:rPr>
          <w:rFonts w:cs="Arial"/>
          <w:szCs w:val="24"/>
        </w:rPr>
        <w:t>ANSWER2</w:t>
      </w:r>
      <w:r w:rsidRPr="007609BD">
        <w:rPr>
          <w:rFonts w:cs="Arial"/>
          <w:szCs w:val="24"/>
        </w:rPr>
        <w:t>:</w:t>
      </w:r>
    </w:p>
    <w:p w:rsidR="000D07E9" w:rsidRDefault="000D07E9" w:rsidP="007609BD">
      <w:pPr>
        <w:spacing w:after="80" w:line="240" w:lineRule="auto"/>
        <w:rPr>
          <w:rFonts w:cs="Arial"/>
          <w:szCs w:val="24"/>
        </w:rPr>
      </w:pPr>
      <w:r>
        <w:rPr>
          <w:rFonts w:cs="Arial"/>
          <w:szCs w:val="24"/>
        </w:rPr>
        <w:t>Minecraft operations:</w:t>
      </w:r>
    </w:p>
    <w:p w:rsidR="00E561DA" w:rsidRDefault="00E561DA" w:rsidP="007609BD">
      <w:pPr>
        <w:spacing w:after="8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Breaking and placing blocks </w:t>
      </w:r>
    </w:p>
    <w:p w:rsidR="00E561DA" w:rsidRDefault="00E561DA" w:rsidP="007609BD">
      <w:pPr>
        <w:spacing w:after="80" w:line="240" w:lineRule="auto"/>
        <w:rPr>
          <w:rFonts w:cs="Arial"/>
          <w:szCs w:val="24"/>
        </w:rPr>
      </w:pPr>
      <w:r>
        <w:rPr>
          <w:rFonts w:cs="Arial"/>
          <w:szCs w:val="24"/>
        </w:rPr>
        <w:t>Composed of cubes arranged in a fixed grid pattern and represents materials like: dirt, stone, metal, water and tree trunks</w:t>
      </w:r>
    </w:p>
    <w:p w:rsidR="00E561DA" w:rsidRDefault="00E561DA" w:rsidP="007609BD">
      <w:pPr>
        <w:spacing w:after="8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Players can move freely around </w:t>
      </w:r>
    </w:p>
    <w:p w:rsidR="00E561DA" w:rsidRDefault="00E561DA" w:rsidP="007609BD">
      <w:pPr>
        <w:spacing w:after="80" w:line="240" w:lineRule="auto"/>
        <w:rPr>
          <w:rFonts w:cs="Arial"/>
          <w:szCs w:val="24"/>
        </w:rPr>
      </w:pPr>
      <w:r>
        <w:rPr>
          <w:rFonts w:cs="Arial"/>
          <w:szCs w:val="24"/>
        </w:rPr>
        <w:t>Objects can only be placed at fixed locations relative to the grid</w:t>
      </w:r>
    </w:p>
    <w:p w:rsidR="006C285F" w:rsidRDefault="00E561DA" w:rsidP="007609BD">
      <w:pPr>
        <w:spacing w:after="80" w:line="240" w:lineRule="auto"/>
        <w:rPr>
          <w:rFonts w:cs="Arial"/>
          <w:szCs w:val="24"/>
        </w:rPr>
      </w:pPr>
      <w:r>
        <w:rPr>
          <w:rFonts w:cs="Arial"/>
          <w:szCs w:val="24"/>
        </w:rPr>
        <w:t>Players gather blocks and place them elsewhere</w:t>
      </w:r>
    </w:p>
    <w:p w:rsidR="00E561DA" w:rsidRDefault="00E561DA" w:rsidP="007609BD">
      <w:pPr>
        <w:spacing w:after="80" w:line="240" w:lineRule="auto"/>
        <w:rPr>
          <w:rFonts w:cs="Arial"/>
          <w:szCs w:val="24"/>
        </w:rPr>
      </w:pPr>
      <w:r>
        <w:rPr>
          <w:rFonts w:cs="Arial"/>
          <w:szCs w:val="24"/>
        </w:rPr>
        <w:t>Thus creating other various constructions</w:t>
      </w:r>
    </w:p>
    <w:p w:rsidR="002F5EA4" w:rsidRDefault="006C285F" w:rsidP="007609BD">
      <w:pPr>
        <w:spacing w:after="80" w:line="240" w:lineRule="auto"/>
        <w:rPr>
          <w:rFonts w:cs="Arial"/>
          <w:szCs w:val="24"/>
        </w:rPr>
      </w:pPr>
      <w:r>
        <w:rPr>
          <w:rFonts w:cs="Arial"/>
          <w:szCs w:val="24"/>
        </w:rPr>
        <w:t>2 game modes: survival and creative</w:t>
      </w:r>
    </w:p>
    <w:p w:rsidR="006C285F" w:rsidRDefault="006C285F" w:rsidP="007609BD">
      <w:pPr>
        <w:spacing w:after="80" w:line="240" w:lineRule="auto"/>
        <w:rPr>
          <w:rFonts w:cs="Arial"/>
          <w:szCs w:val="24"/>
        </w:rPr>
      </w:pPr>
      <w:r>
        <w:rPr>
          <w:lang w:val="en"/>
        </w:rPr>
        <w:t xml:space="preserve">It also has a changeable difficulty system of four levels; the easiest difficulty (peaceful) removes any hostile creatures that </w:t>
      </w:r>
      <w:r>
        <w:rPr>
          <w:lang w:val="en"/>
        </w:rPr>
        <w:t>spawn</w:t>
      </w:r>
    </w:p>
    <w:p w:rsidR="00E561DA" w:rsidRDefault="00280384" w:rsidP="007609BD">
      <w:pPr>
        <w:spacing w:after="80" w:line="240" w:lineRule="auto"/>
        <w:rPr>
          <w:rFonts w:cs="Arial"/>
          <w:szCs w:val="24"/>
        </w:rPr>
      </w:pPr>
      <w:r>
        <w:rPr>
          <w:rFonts w:cs="Arial"/>
          <w:szCs w:val="24"/>
        </w:rPr>
        <w:t>At the start of each game the player on the surface of a virtually infinite game world</w:t>
      </w:r>
    </w:p>
    <w:p w:rsidR="00280384" w:rsidRDefault="00280384" w:rsidP="007609BD">
      <w:pPr>
        <w:spacing w:after="80" w:line="240" w:lineRule="auto"/>
        <w:rPr>
          <w:rFonts w:cs="Arial"/>
          <w:szCs w:val="24"/>
        </w:rPr>
      </w:pPr>
      <w:r>
        <w:rPr>
          <w:rFonts w:cs="Arial"/>
          <w:szCs w:val="24"/>
        </w:rPr>
        <w:t>The world is divided into biomes – ranging from deserts, jungles and snowfields</w:t>
      </w:r>
    </w:p>
    <w:p w:rsidR="00280384" w:rsidRDefault="00280384" w:rsidP="007609BD">
      <w:pPr>
        <w:spacing w:after="80" w:line="240" w:lineRule="auto"/>
        <w:rPr>
          <w:rFonts w:cs="Arial"/>
          <w:szCs w:val="24"/>
        </w:rPr>
      </w:pPr>
      <w:r>
        <w:rPr>
          <w:rFonts w:cs="Arial"/>
          <w:szCs w:val="24"/>
        </w:rPr>
        <w:t>Day and night cycle lasting 20 minutes</w:t>
      </w:r>
    </w:p>
    <w:p w:rsidR="00280384" w:rsidRDefault="00280384" w:rsidP="007609BD">
      <w:pPr>
        <w:spacing w:after="80" w:line="240" w:lineRule="auto"/>
        <w:rPr>
          <w:rFonts w:cs="Arial"/>
          <w:szCs w:val="24"/>
        </w:rPr>
      </w:pPr>
      <w:r>
        <w:rPr>
          <w:rFonts w:cs="Arial"/>
          <w:szCs w:val="24"/>
        </w:rPr>
        <w:t>Non-player characters called mobs</w:t>
      </w:r>
    </w:p>
    <w:p w:rsidR="00280384" w:rsidRDefault="00280384" w:rsidP="007609BD">
      <w:pPr>
        <w:spacing w:after="80" w:line="240" w:lineRule="auto"/>
        <w:rPr>
          <w:rFonts w:cs="Arial"/>
          <w:szCs w:val="24"/>
        </w:rPr>
      </w:pPr>
      <w:r>
        <w:rPr>
          <w:rFonts w:cs="Arial"/>
          <w:szCs w:val="24"/>
        </w:rPr>
        <w:t>Non-hostile animals can be hunted for food and crafting materials</w:t>
      </w:r>
      <w:bookmarkStart w:id="0" w:name="_GoBack"/>
      <w:bookmarkEnd w:id="0"/>
    </w:p>
    <w:p w:rsidR="007609BD" w:rsidRPr="007609BD" w:rsidRDefault="007609BD" w:rsidP="007609BD">
      <w:pPr>
        <w:spacing w:after="80" w:line="240" w:lineRule="auto"/>
        <w:rPr>
          <w:rFonts w:cs="Arial"/>
          <w:szCs w:val="24"/>
        </w:rPr>
      </w:pPr>
    </w:p>
    <w:sectPr w:rsidR="007609BD" w:rsidRPr="00760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4088C"/>
    <w:multiLevelType w:val="hybridMultilevel"/>
    <w:tmpl w:val="7A3A6666"/>
    <w:lvl w:ilvl="0" w:tplc="D924C8A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1E22C90"/>
    <w:multiLevelType w:val="multilevel"/>
    <w:tmpl w:val="9D50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F30762"/>
    <w:multiLevelType w:val="hybridMultilevel"/>
    <w:tmpl w:val="32C86A6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BD"/>
    <w:rsid w:val="000D07E9"/>
    <w:rsid w:val="00280384"/>
    <w:rsid w:val="002F5EA4"/>
    <w:rsid w:val="00544567"/>
    <w:rsid w:val="006C285F"/>
    <w:rsid w:val="007029DD"/>
    <w:rsid w:val="007609BD"/>
    <w:rsid w:val="00E5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5AD48-DBE9-4333-BFB2-B97801AD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9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07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F390B577.dotm</Template>
  <TotalTime>27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Earley</dc:creator>
  <cp:keywords/>
  <dc:description/>
  <cp:lastModifiedBy>Garrett Earley</cp:lastModifiedBy>
  <cp:revision>7</cp:revision>
  <dcterms:created xsi:type="dcterms:W3CDTF">2014-10-25T14:14:00Z</dcterms:created>
  <dcterms:modified xsi:type="dcterms:W3CDTF">2014-10-25T15:18:00Z</dcterms:modified>
</cp:coreProperties>
</file>